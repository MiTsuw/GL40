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10088285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:rsidR="00F23C32" w:rsidRDefault="00F23C32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848" behindDoc="1" locked="0" layoutInCell="1" allowOverlap="1" wp14:anchorId="2F1285E1" wp14:editId="74A6CA2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e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angle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agone 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5-05-20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F23C32" w:rsidRDefault="00F23C32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20/05/2015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oupe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8" name="Groupe 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e libre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1" name="Groupe 2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e libre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F1285E1" id="Groupe 3" o:spid="_x0000_s1026" style="position:absolute;margin-left:0;margin-top:0;width:172.8pt;height:718.55pt;z-index:-25165363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FYO7DcVJAAAzgQBAA4AAAAA&#10;AAAAAAAAAAAALgIAAGRycy9lMm9Eb2MueG1sUEsBAi0AFAAGAAgAAAAhAE/3lTLdAAAABgEAAA8A&#10;AAAAAAAAAAAAAAAAbyYAAGRycy9kb3ducmV2LnhtbFBLBQYAAAAABAAEAPMAAAB5JwAAAAA=&#10;">
                    <v:rect id="Rectangle 5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aIK8IA&#10;AADaAAAADwAAAGRycy9kb3ducmV2LnhtbESPQWsCMRSE7wX/Q3iCt5q1YF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xogr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6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vFMMA&#10;AADaAAAADwAAAGRycy9kb3ducmV2LnhtbESPW2sCMRSE3wX/QzhC3zSrlKWsRtHSi9KnesPHw+a4&#10;WdycLEnU7b83hUIfh5n5hpktOtuIG/lQO1YwHmUgiEuna64U7HfvwxcQISJrbByTgh8KsJj3ezMs&#10;tLvzN922sRIJwqFABSbGtpAylIYshpFriZN3dt5iTNJXUnu8J7ht5CTLcmmx5rRgsKVXQ+Vle7UK&#10;vq6VOe4oP7jT54dcRf/8NtmslXoadMspiEhd/A//tddaQQ6/V9IN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EvF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5-05-20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23C32" w:rsidRDefault="00F23C32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20/05/2015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7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group id="Groupe 8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<o:lock v:ext="edit" aspectratio="t"/>
                        <v:shape id="Forme libre 9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OC7MMA&#10;AADaAAAADwAAAGRycy9kb3ducmV2LnhtbESPzWrDMBCE74G8g9hCL6GRm0NJHMvGmASnxybpfbHW&#10;P6m1MpbquH36qlDocZiZb5gkm00vJhpdZ1nB8zoCQVxZ3XGj4Ho5Pm1BOI+ssbdMCr7IQZYuFwnG&#10;2t75jaazb0SAsItRQev9EEvpqpYMurUdiINX29GgD3JspB7xHuCml5soepEGOw4LLQ5UtFR9nD+N&#10;Av19Ke1kyqZYvb8e6rzcnsqbU+rxYc73IDzN/j/81z5pBTv4vRJugE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OC7MMAAADaAAAADwAAAAAAAAAAAAAAAACYAgAAZHJzL2Rv&#10;d25yZXYueG1sUEsFBgAAAAAEAAQA9QAAAIgD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10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xwcMA&#10;AADbAAAADwAAAGRycy9kb3ducmV2LnhtbESPQW/CMAyF75P2HyJP2m2kTAKhQkAFaROXHYD9AK8x&#10;TaFxqiTQ7t/Ph0ncbL3n9z6vNqPv1J1iagMbmE4KUMR1sC03Br5PH28LUCkjW+wCk4FfSrBZPz+t&#10;sLRh4APdj7lREsKpRAMu577UOtWOPKZJ6IlFO4foMcsaG20jDhLuO/1eFHPtsWVpcNjTzlF9Pd68&#10;gZud7z5ns/F6+RlCFc9f22ofnDGvL2O1BJVpzA/z//XeCr7Qyy8ygF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2OxwcMAAADb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11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97sEA&#10;AADbAAAADwAAAGRycy9kb3ducmV2LnhtbERP24rCMBB9F/yHMIJvmnphka5RRBBUBPGCsG9DM9t2&#10;bSYliVr/3ggLvs3hXGc6b0wl7uR8aVnBoJ+AIM6sLjlXcD6tehMQPiBrrCyTgid5mM/arSmm2j74&#10;QPdjyEUMYZ+igiKEOpXSZwUZ9H1bE0fu1zqDIUKXS+3wEcNNJYdJ8iUNlhwbCqxpWVB2Pd6Mgv34&#10;+YebmzkMR6dk43BXr7eXH6W6nWbxDSJQEz7if/dax/kDeP8SD5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fe7BAAAA2wAAAA8AAAAAAAAAAAAAAAAAmAIAAGRycy9kb3du&#10;cmV2LnhtbFBLBQYAAAAABAAEAPUAAACGAw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12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CksMA&#10;AADbAAAADwAAAGRycy9kb3ducmV2LnhtbESPQWuDQBCF74H+h2UKucVVDyEY11AKpTnkEpOQ6+BO&#10;VerOWnebqL++WwjkNsN78943+W40nbjR4FrLCpIoBkFcWd1yreB8+lhtQDiPrLGzTAomcrArXhY5&#10;Ztre+Ui30tcihLDLUEHjfZ9J6aqGDLrI9sRB+7KDQR/WoZZ6wHsIN51M43gtDbYcGhrs6b2h6rv8&#10;NQqu9Rz36Y9Pks/LFMDmVu8Pk1LL1/FtC8LT6J/mx/VeB/wU/n8JA8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rCksMAAADbAAAADwAAAAAAAAAAAAAAAACYAgAAZHJzL2Rv&#10;d25yZXYueG1sUEsFBgAAAAAEAAQA9QAAAIg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13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g8MAA&#10;AADbAAAADwAAAGRycy9kb3ducmV2LnhtbERPS2sCMRC+F/wPYYTealbF12oUERRpTz4QvI2b2Qdu&#10;JkuS6vrvm0Kht/n4nrNYtaYWD3K+sqyg30tAEGdWV1woOJ+2H1MQPiBrrC2Tghd5WC07bwtMtX3y&#10;gR7HUIgYwj5FBWUITSqlz0oy6Hu2IY5cbp3BEKErpHb4jOGmloMkGUuDFceGEhvalJTdj99GgZXk&#10;crpMqtng04y/wnWXj25Gqfduu56DCNSGf/Gfe6/j/CH8/hIPkM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DCg8MAAAADbAAAADwAAAAAAAAAAAAAAAACYAgAAZHJzL2Rvd25y&#10;ZXYueG1sUEsFBgAAAAAEAAQA9QAAAIU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14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BbVr8A&#10;AADbAAAADwAAAGRycy9kb3ducmV2LnhtbERPTWsCMRC9F/wPYQRvNVvRIlujVEGwx1r1PG6mm7Cb&#10;yZJE3f77RhC8zeN9zmLVu1ZcKUTrWcHbuABBXHltuVZw+Nm+zkHEhKyx9UwK/ijCajl4WWCp/Y2/&#10;6bpPtcghHEtUYFLqSiljZchhHPuOOHO/PjhMGYZa6oC3HO5aOSmKd+nQcm4w2NHGUNXsL05BMGnd&#10;HGZhPW02p6/t2drz0VulRsP+8wNEoj49xQ/3Tuf5U7j/k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8FtWvwAAANsAAAAPAAAAAAAAAAAAAAAAAJgCAABkcnMvZG93bnJl&#10;di54bWxQSwUGAAAAAAQABAD1AAAAhAM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e libre 15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4HR8AA&#10;AADbAAAADwAAAGRycy9kb3ducmV2LnhtbERP3WrCMBS+H/gO4QjejJlO2B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+4HR8AAAADbAAAADwAAAAAAAAAAAAAAAACYAgAAZHJzL2Rvd25y&#10;ZXYueG1sUEsFBgAAAAAEAAQA9QAAAIUDAAAAAA=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16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19V8AA&#10;AADbAAAADwAAAGRycy9kb3ducmV2LnhtbERPTUsDMRC9C/6HMII3m63gImvTYlsET4pVEG/DZpqs&#10;biYhiZvtvzeC4G0e73NWm9mNYqKYBs8KlosGBHHv9cBGwdvrw9UtiJSRNY6eScGJEmzW52cr7LQv&#10;/ELTIRtRQzh1qMDmHDopU2/JYVr4QFy5o48Oc4XRSB2x1HA3yuumaaXDgWuDxUA7S/3X4dspeG9N&#10;CTfFfnyGsj2Z5/3xKdpJqcuL+f4ORKY5/4v/3I+6zm/h95d6gF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19V8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17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ePtMUA&#10;AADbAAAADwAAAGRycy9kb3ducmV2LnhtbERPS2vCQBC+F/wPywheim6aQyvRVaRFLS2F+EDwNmbH&#10;JDQ7G7KrJv313ULB23x8z5nOW1OJKzWutKzgaRSBIM6sLjlXsN8th2MQziNrrCyTgo4czGe9hykm&#10;2t54Q9etz0UIYZeggsL7OpHSZQUZdCNbEwfubBuDPsAml7rBWwg3lYyj6FkaLDk0FFjTa0HZ9/Zi&#10;FHx9+CM/pukp/lmv3lbdIf5Mu1ipQb9dTEB4av1d/O9+12H+C/z9Eg6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4+0xQAAANsAAAAPAAAAAAAAAAAAAAAAAJgCAABkcnMv&#10;ZG93bnJldi54bWxQSwUGAAAAAAQABAD1AAAAigMAAAAA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18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fHmcUA&#10;AADbAAAADwAAAGRycy9kb3ducmV2LnhtbESPQW/CMAyF75P2HyJP2m2kQ9OECgHBpLFxmigcys1q&#10;TFPROKXJoPv38wGJm633/N7n2WLwrbpQH5vABl5HGSjiKtiGawP73efLBFRMyBbbwGTgjyIs5o8P&#10;M8xtuPKWLkWqlYRwzNGAS6nLtY6VI49xFDpi0Y6h95hk7Wtte7xKuG/1OMvetceGpcFhRx+OqlPx&#10;6w2cl+uN/Tq8HX6KybZcuXO5Hm9KY56fhuUUVKIh3c23628r+AIrv8gAe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x8eZ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e libre 19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Fu08MA&#10;AADbAAAADwAAAGRycy9kb3ducmV2LnhtbERPTWvCQBC9C/0PyxS81U09aBNdQ1MQPBU0tuBtyI5J&#10;NDub7q6a9td3CwVv83ifs8wH04krOd9aVvA8SUAQV1a3XCvYl+unFxA+IGvsLJOCb/KQrx5GS8y0&#10;vfGWrrtQixjCPkMFTQh9JqWvGjLoJ7YnjtzROoMhQldL7fAWw00np0kykwZbjg0N9vTWUHXeXYyC&#10;0+aHD+/zYv3Vp9wW9an8+HSlUuPH4XUBItAQ7uJ/90bH+Sn8/R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2Fu08MAAADbAAAADwAAAAAAAAAAAAAAAACYAgAAZHJzL2Rv&#10;d25yZXYueG1sUEsFBgAAAAAEAAQA9QAAAIgDAAAAAA=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e libre 20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5OBcAA&#10;AADbAAAADwAAAGRycy9kb3ducmV2LnhtbERPTYvCMBC9C/6HMII3Te1BlmoUFUQRhF13L96GZmyr&#10;zaQm0VZ//eawsMfH+54vO1OLJzlfWVYwGScgiHOrKy4U/HxvRx8gfEDWWFsmBS/ysFz0e3PMtG35&#10;i56nUIgYwj5DBWUITSalz0sy6Me2IY7cxTqDIUJXSO2wjeGmlmmSTKXBimNDiQ1tSspvp4dRYNv8&#10;sXbnGu+rq9m9L8c2Pbw/lRoOutUMRKAu/Iv/3HutII3r45f4A+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5OBcAAAADbAAAADwAAAAAAAAAAAAAAAACYAgAAZHJzL2Rvd25y&#10;ZXYueG1sUEsFBgAAAAAEAAQA9QAAAIUDAAAAAA=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21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<o:lock v:ext="edit" aspectratio="t"/>
                        <v:shape id="Forme libre 22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ZfZcYA&#10;AADbAAAADwAAAGRycy9kb3ducmV2LnhtbESPT2vCQBTE7wW/w/KE3urGHEpJXUUKag9V6z/w+Mg+&#10;k9Ts2zS70W0/vSsUehxm5jfMaBJMLS7UusqyguEgAUGcW11xoWC/mz29gHAeWWNtmRT8kIPJuPcw&#10;wkzbK2/osvWFiBB2GSoovW8yKV1ekkE3sA1x9E62NeijbAupW7xGuKllmiTP0mDFcaHEht5Kys/b&#10;zihYLX+P68VnN/v6COa7O6zCfLkOSj32w/QVhKfg/8N/7XetIE3h/iX+ADm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/ZfZcYAAADbAAAADwAAAAAAAAAAAAAAAACYAgAAZHJz&#10;L2Rvd25yZXYueG1sUEsFBgAAAAAEAAQA9QAAAIsD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23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aEA8MA&#10;AADbAAAADwAAAGRycy9kb3ducmV2LnhtbESP3YrCMBSE7xd8h3AEb5Y1raJIt1HEXdErxeoDHJrT&#10;H2xOShO1vr0RFvZymJlvmHTVm0bcqXO1ZQXxOAJBnFtdc6ngct5+LUA4j6yxsUwKnuRgtRx8pJho&#10;++AT3TNfigBhl6CCyvs2kdLlFRl0Y9sSB6+wnUEfZFdK3eEjwE0jJ1E0lwZrDgsVtrSpKL9mN6Mg&#10;O/Ct/Z3x5fhz/OzNbh6bYhMrNRr2628Qnnr/H/5r77WCyRTeX8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aEA8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24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H+YcUA&#10;AADbAAAADwAAAGRycy9kb3ducmV2LnhtbESPzWsCMRTE70L/h/AKvWm2KiJbo4hg7WmpH4ceXzdv&#10;P3DzEjbR3frXN4LgcZiZ3zCLVW8acaXW15YVvI8SEMS51TWXCk7H7XAOwgdkjY1lUvBHHlbLl8EC&#10;U2073tP1EEoRIexTVFCF4FIpfV6RQT+yjjh6hW0NhijbUuoWuwg3jRwnyUwarDkuVOhoU1F+PlyM&#10;guLz+2x2P8Vt/nvpdpN1lrmJy5R6e+3XHyAC9eEZfrS/tILxF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wf5h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25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0ILcIA&#10;AADbAAAADwAAAGRycy9kb3ducmV2LnhtbESPT2sCMRTE74V+h/CE3mriUv+wNUopWIrgwVXvj83r&#10;ZnHzsmxSd/32RhA8DjPzG2a5HlwjLtSF2rOGyViBIC69qbnScDxs3hcgQkQ22HgmDVcKsF69viwx&#10;N77nPV2KWIkE4ZCjBhtjm0sZSksOw9i3xMn7853DmGRXSdNhn+CukZlSM+mw5rRgsaVvS+W5+Hca&#10;eJsFy31QZrZbfFznPyc12Zy0fhsNX58gIg3xGX60f42GbAr3L+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/QgtwgAAANsAAAAPAAAAAAAAAAAAAAAAAJgCAABkcnMvZG93&#10;bnJldi54bWxQSwUGAAAAAAQABAD1AAAAhwMAAAAA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26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n88UA&#10;AADbAAAADwAAAGRycy9kb3ducmV2LnhtbESPQWuDQBSE74X+h+UVeqtrPASxbkKSUgi9NE0qxNvD&#10;fVGJ+1bcbdR/ny0Uehxm5hsmX0+mEzcaXGtZwSKKQRBXVrdcK/g+vb+kIJxH1thZJgUzOVivHh9y&#10;zLQd+YtuR1+LAGGXoYLG+z6T0lUNGXSR7YmDd7GDQR/kUEs94BjgppNJHC+lwZbDQoM97Rqqrscf&#10;o6A/bN/GXek+2iJJJz8X+8+yPiv1/DRtXkF4mvx/+K+91wqSJfx+C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nKfzxQAAANsAAAAPAAAAAAAAAAAAAAAAAJgCAABkcnMv&#10;ZG93bnJldi54bWxQSwUGAAAAAAQABAD1AAAAigMAAAAA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27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H6MMA&#10;AADbAAAADwAAAGRycy9kb3ducmV2LnhtbESPT4vCMBTE78J+h/AWvNnUCirVKLIgLHgQ/8Hu7dk8&#10;22LzUpKo3W+/EQSPw8z8hpkvO9OIOzlfW1YwTFIQxIXVNZcKjof1YArCB2SNjWVS8EcelouP3hxz&#10;bR+8o/s+lCJC2OeooAqhzaX0RUUGfWJb4uhdrDMYonSl1A4fEW4amaXpWBqsOS5U2NJXRcV1fzMK&#10;Tputa3X2uz6PR6vDj7QbTbuzUv3PbjUDEagL7/Cr/a0VZBN4fo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/aH6MMAAADbAAAADwAAAAAAAAAAAAAAAACYAgAAZHJzL2Rv&#10;d25yZXYueG1sUEsFBgAAAAAEAAQA9QAAAIgD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28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Cj+sEA&#10;AADbAAAADwAAAGRycy9kb3ducmV2LnhtbERPy4rCMBTdC/MP4Q7MzqYWEalGGZwHwwiC1Y27S3Nt&#10;6jQ3pYna8evNQnB5OO/5sreNuFDna8cKRkkKgrh0uuZKwX73NZyC8AFZY+OYFPyTh+XiZTDHXLsr&#10;b+lShErEEPY5KjAhtLmUvjRk0SeuJY7c0XUWQ4RdJXWH1xhuG5ml6URarDk2GGxpZaj8K85WwXj1&#10;e759bjL9UYxZn77XZrQ5GKXeXvv3GYhAfXiKH+4frSCLY+OX+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go/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29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817MQA&#10;AADbAAAADwAAAGRycy9kb3ducmV2LnhtbESPzW7CMBCE75X6DtYicQMHRCFJMQhBK3HpgYQH2Mbb&#10;JGq8TmPnp29fV6rU42h2vtnZHyfTiIE6V1tWsFpGIIgLq2suFdzz10UMwnlkjY1lUvBNDo6Hx4c9&#10;ptqOfKMh86UIEHYpKqi8b1MpXVGRQbe0LXHwPmxn0AfZlVJ3OAa4aeQ6irbSYM2hocKWzhUVn1lv&#10;whv44uPNrvyi0/B06fP35PpWJ0rNZ9PpGYSnyf8f/6WvWsE6gd8tAQD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vNezEAAAA2wAAAA8AAAAAAAAAAAAAAAAAmAIAAGRycy9k&#10;b3ducmV2LnhtbFBLBQYAAAAABAAEAPUAAACJAw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30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IoTMIA&#10;AADbAAAADwAAAGRycy9kb3ducmV2LnhtbERPz2vCMBS+C/4P4Qm7jJluA3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cihM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31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hRT8MA&#10;AADbAAAADwAAAGRycy9kb3ducmV2LnhtbESPQWvCQBSE7wX/w/IEb3VjC6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hRT8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32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zHEMIA&#10;AADbAAAADwAAAGRycy9kb3ducmV2LnhtbESPQYvCMBSE7wv+h/AEb2uqguxWo6ggiD3pCl6fzbMp&#10;Ni+hiVr/vVlY2OMwM98w82VnG/GgNtSOFYyGGQji0umaKwWnn+3nF4gQkTU2jknBiwIsF72POeba&#10;PflAj2OsRIJwyFGBidHnUobSkMUwdJ44eVfXWoxJtpXULT4T3DZynGVTabHmtGDQ08ZQeTverYJi&#10;bb7r6rAfFWs59RdfnHer01mpQb9bzUBE6uJ/+K+90womY/j9kn6AXL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McQwgAAANsAAAAPAAAAAAAAAAAAAAAAAJgCAABkcnMvZG93&#10;bnJldi54bWxQSwUGAAAAAAQABAD1AAAAhwM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6" behindDoc="0" locked="0" layoutInCell="1" allowOverlap="1" wp14:anchorId="3DA60399" wp14:editId="24E4DEB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1868170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" name="Zone de texte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3C32" w:rsidRDefault="00F23C32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Rapport intermédiaire</w:t>
                                    </w:r>
                                  </w:sdtContent>
                                </w:sdt>
                              </w:p>
                              <w:p w:rsidR="00F23C32" w:rsidRDefault="00F23C3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Projet –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Viewer</w:t>
                                    </w:r>
                                    <w:proofErr w:type="spellEnd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GL40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DA6039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4" o:spid="_x0000_s1055" type="#_x0000_t202" style="position:absolute;margin-left:0;margin-top:0;width:4in;height:84.25pt;z-index:25166489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" filled="f" stroked="f" strokeweight=".5pt">
                    <v:textbox style="mso-fit-shape-to-text:t" inset="0,0,0,0">
                      <w:txbxContent>
                        <w:p w:rsidR="00F23C32" w:rsidRDefault="00F23C32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Rapport intermédiaire</w:t>
                              </w:r>
                            </w:sdtContent>
                          </w:sdt>
                        </w:p>
                        <w:p w:rsidR="00F23C32" w:rsidRDefault="00F23C3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Projet –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Viewer</w:t>
                              </w:r>
                              <w:proofErr w:type="spellEnd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GL40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A5758" w:rsidRDefault="00F23C3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944" behindDoc="0" locked="0" layoutInCell="1" allowOverlap="1" wp14:anchorId="7B412663" wp14:editId="0D6A933D">
                    <wp:simplePos x="0" y="0"/>
                    <wp:positionH relativeFrom="page">
                      <wp:posOffset>1800225</wp:posOffset>
                    </wp:positionH>
                    <wp:positionV relativeFrom="page">
                      <wp:posOffset>9401175</wp:posOffset>
                    </wp:positionV>
                    <wp:extent cx="4772025" cy="365760"/>
                    <wp:effectExtent l="0" t="0" r="9525" b="9525"/>
                    <wp:wrapNone/>
                    <wp:docPr id="33" name="Zone de texte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720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23C32" w:rsidRPr="00F23C32" w:rsidRDefault="00F23C32">
                                <w:pPr>
                                  <w:pStyle w:val="Sansinterligne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 xml:space="preserve">Ahmet </w:t>
                                </w:r>
                                <w:r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  <w:t>IMRE, Barbara  SCHIAVI, Constantin JEAN, Victor GABRIEL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412663" id="Zone de texte 33" o:spid="_x0000_s1056" type="#_x0000_t202" style="position:absolute;margin-left:141.75pt;margin-top:740.25pt;width:375.75pt;height:28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" filled="f" stroked="f" strokeweight=".5pt">
                    <v:textbox style="mso-fit-shape-to-text:t" inset="0,0,0,0">
                      <w:txbxContent>
                        <w:p w:rsidR="00F23C32" w:rsidRPr="00F23C32" w:rsidRDefault="00F23C32">
                          <w:pPr>
                            <w:pStyle w:val="Sansinterligne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 xml:space="preserve">Ahmet </w:t>
                          </w:r>
                          <w:r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  <w:t>IMRE, Barbara  SCHIAVI, Constantin JEAN, Victor GABRIEL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:rsidR="004A5758" w:rsidRDefault="004A5758">
      <w:r>
        <w:br w:type="page"/>
      </w:r>
    </w:p>
    <w:p w:rsidR="004A5758" w:rsidRDefault="004A5758" w:rsidP="004A5758">
      <w:r w:rsidRPr="004A1173">
        <w:rPr>
          <w:rStyle w:val="Titre1Car"/>
        </w:rPr>
        <w:lastRenderedPageBreak/>
        <w:t>Introduction</w:t>
      </w:r>
      <w:r>
        <w:t> :</w:t>
      </w:r>
    </w:p>
    <w:p w:rsidR="004A5758" w:rsidRDefault="004A5758" w:rsidP="004A5758"/>
    <w:p w:rsidR="004A5758" w:rsidRDefault="004A5758" w:rsidP="004A5758">
      <w:r>
        <w:t xml:space="preserve">Voici l’avancement de notre projet du </w:t>
      </w:r>
      <w:proofErr w:type="spellStart"/>
      <w:r>
        <w:t>viewer</w:t>
      </w:r>
      <w:proofErr w:type="spellEnd"/>
      <w:r>
        <w:t xml:space="preserve"> GL40.</w:t>
      </w:r>
    </w:p>
    <w:p w:rsidR="004A5758" w:rsidRDefault="004A5758" w:rsidP="004A5758"/>
    <w:p w:rsidR="004A5758" w:rsidRDefault="005231EC" w:rsidP="004A1173">
      <w:pPr>
        <w:pStyle w:val="Titre1"/>
      </w:pPr>
      <w:r>
        <w:t>Travail à effectuer :</w:t>
      </w:r>
    </w:p>
    <w:p w:rsidR="004A5758" w:rsidRDefault="004A5758" w:rsidP="004A5758"/>
    <w:p w:rsidR="00440EB4" w:rsidRDefault="004A5758" w:rsidP="00440EB4">
      <w:pPr>
        <w:pStyle w:val="Paragraphedeliste"/>
        <w:numPr>
          <w:ilvl w:val="0"/>
          <w:numId w:val="1"/>
        </w:numPr>
      </w:pPr>
      <w:r w:rsidRPr="00440EB4">
        <w:rPr>
          <w:rStyle w:val="Rfrenceple"/>
        </w:rPr>
        <w:t xml:space="preserve">Interface de </w:t>
      </w:r>
      <w:proofErr w:type="spellStart"/>
      <w:r w:rsidRPr="00440EB4">
        <w:rPr>
          <w:rStyle w:val="Rfrenceple"/>
        </w:rPr>
        <w:t>viewer</w:t>
      </w:r>
      <w:proofErr w:type="spellEnd"/>
      <w:r>
        <w:t xml:space="preserve"> : </w:t>
      </w:r>
    </w:p>
    <w:p w:rsidR="00440EB4" w:rsidRDefault="00440EB4" w:rsidP="00440EB4"/>
    <w:p w:rsidR="004A5758" w:rsidRDefault="004A5758" w:rsidP="00440EB4">
      <w:r>
        <w:t>Modifier l'interface</w:t>
      </w:r>
      <w:r w:rsidR="00440EB4">
        <w:t>, optimiser le code.</w:t>
      </w:r>
    </w:p>
    <w:p w:rsidR="00440EB4" w:rsidRDefault="00440EB4" w:rsidP="00440EB4">
      <w:r>
        <w:t>Rendre l’interface plus fonctionnelle, intuitive et artistique, en y ajoutant de nouvelles options.</w:t>
      </w:r>
    </w:p>
    <w:p w:rsidR="00440EB4" w:rsidRDefault="00440EB4" w:rsidP="00440EB4">
      <w:r>
        <w:t xml:space="preserve">Gérer des </w:t>
      </w:r>
      <w:proofErr w:type="gramStart"/>
      <w:r>
        <w:t>thread</w:t>
      </w:r>
      <w:proofErr w:type="gramEnd"/>
      <w:r>
        <w:t xml:space="preserve"> et Jamie entre le déplacement de la caméra et le calcul de rendu.</w:t>
      </w:r>
    </w:p>
    <w:p w:rsidR="00440EB4" w:rsidRDefault="00440EB4" w:rsidP="00440EB4">
      <w:proofErr w:type="gramStart"/>
      <w:r>
        <w:t>C’est</w:t>
      </w:r>
      <w:proofErr w:type="gramEnd"/>
      <w:r>
        <w:t xml:space="preserve"> pas sorcier. #</w:t>
      </w:r>
      <w:proofErr w:type="spellStart"/>
      <w:r>
        <w:t>lol</w:t>
      </w:r>
      <w:proofErr w:type="spellEnd"/>
    </w:p>
    <w:p w:rsidR="00440EB4" w:rsidRDefault="00440EB4" w:rsidP="00440EB4"/>
    <w:p w:rsidR="00440EB4" w:rsidRDefault="004A5758" w:rsidP="00440EB4">
      <w:pPr>
        <w:ind w:firstLine="708"/>
      </w:pPr>
      <w:r w:rsidRPr="00440EB4">
        <w:rPr>
          <w:rStyle w:val="Rfrenceple"/>
        </w:rPr>
        <w:t>2) Camera :</w:t>
      </w:r>
      <w:r>
        <w:t xml:space="preserve"> </w:t>
      </w:r>
    </w:p>
    <w:p w:rsidR="00440EB4" w:rsidRDefault="00440EB4" w:rsidP="004A5758"/>
    <w:p w:rsidR="00440EB4" w:rsidRDefault="00440EB4" w:rsidP="004A5758">
      <w:r w:rsidRPr="00567064">
        <w:rPr>
          <w:rStyle w:val="CitationintenseCar"/>
        </w:rPr>
        <w:t>Rotation</w:t>
      </w:r>
      <w:r w:rsidR="004A5758" w:rsidRPr="00567064">
        <w:rPr>
          <w:rStyle w:val="CitationintenseCar"/>
        </w:rPr>
        <w:t xml:space="preserve"> avec la souris:</w:t>
      </w:r>
      <w:r w:rsidR="004A5758">
        <w:t xml:space="preserve"> </w:t>
      </w:r>
    </w:p>
    <w:p w:rsidR="004A5758" w:rsidRDefault="00567064" w:rsidP="004A5758">
      <w:r>
        <w:t>Implémenter la rotation de la caméra via la souris</w:t>
      </w:r>
      <w:r w:rsidR="004A5758">
        <w:t xml:space="preserve"> vers la gauche</w:t>
      </w:r>
      <w:r>
        <w:t>,</w:t>
      </w:r>
      <w:r w:rsidR="004A5758">
        <w:t xml:space="preserve"> vers la droite</w:t>
      </w:r>
      <w:r>
        <w:t>,</w:t>
      </w:r>
      <w:r w:rsidR="004A5758">
        <w:t xml:space="preserve"> vers le haut</w:t>
      </w:r>
      <w:r>
        <w:t xml:space="preserve"> et </w:t>
      </w:r>
      <w:r w:rsidR="004A5758">
        <w:t>vers le bas</w:t>
      </w:r>
      <w:r>
        <w:t>.</w:t>
      </w:r>
    </w:p>
    <w:p w:rsidR="00567064" w:rsidRDefault="00567064" w:rsidP="004A5758"/>
    <w:p w:rsidR="00567064" w:rsidRDefault="004A5758" w:rsidP="004A5758">
      <w:r w:rsidRPr="00567064">
        <w:rPr>
          <w:rStyle w:val="CitationintenseCar"/>
        </w:rPr>
        <w:t>ZOOM:</w:t>
      </w:r>
      <w:r>
        <w:t xml:space="preserve"> </w:t>
      </w:r>
    </w:p>
    <w:p w:rsidR="00567064" w:rsidRDefault="00567064" w:rsidP="004A5758">
      <w:r>
        <w:t xml:space="preserve">Implémenter le zoom de la caméra </w:t>
      </w:r>
      <w:bookmarkStart w:id="0" w:name="_GoBack"/>
      <w:r>
        <w:t xml:space="preserve">de </w:t>
      </w:r>
      <w:proofErr w:type="spellStart"/>
      <w:r>
        <w:t>facon</w:t>
      </w:r>
      <w:proofErr w:type="spellEnd"/>
      <w:r>
        <w:t xml:space="preserve"> manuel</w:t>
      </w:r>
      <w:bookmarkEnd w:id="0"/>
    </w:p>
    <w:p w:rsidR="004A5758" w:rsidRDefault="004A5758" w:rsidP="004A5758">
      <w:r>
        <w:t>- Manuel</w:t>
      </w:r>
    </w:p>
    <w:p w:rsidR="004A5758" w:rsidRDefault="004A5758" w:rsidP="004A5758">
      <w:r>
        <w:t>- Automatique (lorsqu'on clique sur un bouton, la caméra doit zoomer automatiquement)</w:t>
      </w:r>
    </w:p>
    <w:p w:rsidR="004A5758" w:rsidRDefault="004A5758" w:rsidP="004A5758">
      <w:r>
        <w:t>-&gt; Translation: Faire translater l'image</w:t>
      </w:r>
    </w:p>
    <w:p w:rsidR="004A5758" w:rsidRDefault="004A5758" w:rsidP="004A5758">
      <w:r>
        <w:t>-&gt; Initialisation de la position de l'image</w:t>
      </w:r>
    </w:p>
    <w:p w:rsidR="004A5758" w:rsidRDefault="004A5758" w:rsidP="004A5758">
      <w:r>
        <w:t>-&gt; Interaction avec l'image (on doit pouvoir changer la couleur d'un pixel en cliquant dessus, on doit pouvoir supprimer un arc)</w:t>
      </w:r>
    </w:p>
    <w:p w:rsidR="004A5758" w:rsidRDefault="004A5758" w:rsidP="004A5758">
      <w:r>
        <w:t>-&gt; Affichage de 2 images</w:t>
      </w:r>
    </w:p>
    <w:p w:rsidR="0058332A" w:rsidRDefault="004A5758" w:rsidP="004A5758">
      <w:r>
        <w:t>-&gt; Autres améliorations que l'on pourra apporter</w:t>
      </w:r>
    </w:p>
    <w:p w:rsidR="004A1173" w:rsidRDefault="004A1173" w:rsidP="004A5758"/>
    <w:p w:rsidR="004A1173" w:rsidRPr="004A1173" w:rsidRDefault="005231EC" w:rsidP="004A1173">
      <w:pPr>
        <w:pStyle w:val="Titre1"/>
      </w:pPr>
      <w:r>
        <w:t>Travail réalisé :</w:t>
      </w:r>
    </w:p>
    <w:p w:rsidR="004A1173" w:rsidRDefault="004A1173" w:rsidP="004A5758"/>
    <w:sectPr w:rsidR="004A1173" w:rsidSect="004A575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1" w:h="16817"/>
      <w:pgMar w:top="1417" w:right="1417" w:bottom="1417" w:left="1417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C64" w:rsidRDefault="00A96C64" w:rsidP="006651C9">
      <w:r>
        <w:separator/>
      </w:r>
    </w:p>
  </w:endnote>
  <w:endnote w:type="continuationSeparator" w:id="0">
    <w:p w:rsidR="00A96C64" w:rsidRDefault="00A96C64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C64" w:rsidRDefault="00A96C64" w:rsidP="006651C9">
      <w:r>
        <w:separator/>
      </w:r>
    </w:p>
  </w:footnote>
  <w:footnote w:type="continuationSeparator" w:id="0">
    <w:p w:rsidR="00A96C64" w:rsidRDefault="00A96C64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B23" w:rsidRDefault="00A57B2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1B4ADA"/>
    <w:multiLevelType w:val="hybridMultilevel"/>
    <w:tmpl w:val="B5A04558"/>
    <w:lvl w:ilvl="0" w:tplc="5FB29CD2">
      <w:start w:val="1"/>
      <w:numFmt w:val="decimal"/>
      <w:lvlText w:val="%1)"/>
      <w:lvlJc w:val="left"/>
      <w:pPr>
        <w:ind w:left="720" w:hanging="360"/>
      </w:pPr>
      <w:rPr>
        <w:rFonts w:hint="default"/>
        <w:color w:val="5A5A5A" w:themeColor="text1" w:themeTint="A5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32"/>
    <w:rsid w:val="000326C5"/>
    <w:rsid w:val="000861DC"/>
    <w:rsid w:val="00154F18"/>
    <w:rsid w:val="001730CA"/>
    <w:rsid w:val="001A02BE"/>
    <w:rsid w:val="00202362"/>
    <w:rsid w:val="002534DD"/>
    <w:rsid w:val="00255463"/>
    <w:rsid w:val="002A724D"/>
    <w:rsid w:val="002F4FD5"/>
    <w:rsid w:val="00364ADF"/>
    <w:rsid w:val="003874D9"/>
    <w:rsid w:val="003B5121"/>
    <w:rsid w:val="00440EB4"/>
    <w:rsid w:val="00463284"/>
    <w:rsid w:val="00472FC1"/>
    <w:rsid w:val="004A1173"/>
    <w:rsid w:val="004A5758"/>
    <w:rsid w:val="004A6277"/>
    <w:rsid w:val="00515EF9"/>
    <w:rsid w:val="005231EC"/>
    <w:rsid w:val="00526DD1"/>
    <w:rsid w:val="00552A23"/>
    <w:rsid w:val="00567064"/>
    <w:rsid w:val="0058332A"/>
    <w:rsid w:val="005A1010"/>
    <w:rsid w:val="006651C9"/>
    <w:rsid w:val="006B445E"/>
    <w:rsid w:val="007113F3"/>
    <w:rsid w:val="00726528"/>
    <w:rsid w:val="007975A2"/>
    <w:rsid w:val="00807216"/>
    <w:rsid w:val="0087101A"/>
    <w:rsid w:val="008915FD"/>
    <w:rsid w:val="00901EB1"/>
    <w:rsid w:val="00907377"/>
    <w:rsid w:val="009A6D3D"/>
    <w:rsid w:val="00A57B23"/>
    <w:rsid w:val="00A96C64"/>
    <w:rsid w:val="00AA04D5"/>
    <w:rsid w:val="00AC0341"/>
    <w:rsid w:val="00AF7742"/>
    <w:rsid w:val="00B3766B"/>
    <w:rsid w:val="00B859F6"/>
    <w:rsid w:val="00B87D29"/>
    <w:rsid w:val="00B95C66"/>
    <w:rsid w:val="00BD6711"/>
    <w:rsid w:val="00BF0E26"/>
    <w:rsid w:val="00C57FC3"/>
    <w:rsid w:val="00D33D2A"/>
    <w:rsid w:val="00D86F3D"/>
    <w:rsid w:val="00D90008"/>
    <w:rsid w:val="00D97D16"/>
    <w:rsid w:val="00DE4713"/>
    <w:rsid w:val="00E5405E"/>
    <w:rsid w:val="00F23C32"/>
    <w:rsid w:val="00F40A20"/>
    <w:rsid w:val="00F8101C"/>
    <w:rsid w:val="00FA4A9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D478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A117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F23C32"/>
    <w:rPr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3C32"/>
    <w:rPr>
      <w:sz w:val="22"/>
      <w:szCs w:val="22"/>
    </w:rPr>
  </w:style>
  <w:style w:type="character" w:customStyle="1" w:styleId="Titre1Car">
    <w:name w:val="Titre 1 Car"/>
    <w:basedOn w:val="Policepardfaut"/>
    <w:link w:val="Titre1"/>
    <w:uiPriority w:val="9"/>
    <w:rsid w:val="004A117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Rfrenceple">
    <w:name w:val="Subtle Reference"/>
    <w:basedOn w:val="Policepardfaut"/>
    <w:uiPriority w:val="31"/>
    <w:qFormat/>
    <w:rsid w:val="00440EB4"/>
    <w:rPr>
      <w:smallCaps/>
      <w:color w:val="5A5A5A" w:themeColor="text1" w:themeTint="A5"/>
    </w:rPr>
  </w:style>
  <w:style w:type="paragraph" w:styleId="Paragraphedeliste">
    <w:name w:val="List Paragraph"/>
    <w:basedOn w:val="Normal"/>
    <w:uiPriority w:val="34"/>
    <w:qFormat/>
    <w:rsid w:val="00440EB4"/>
    <w:pPr>
      <w:ind w:left="720"/>
      <w:contextualSpacing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706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7064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BARA\AppData\Roaming\Microsoft\Templates\Page%20de%20garde%20Business%20pour%20rapport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2015-05-20T00:00:00</PublishDate>
  <Abstract/>
  <CompanyAddress/>
  <CompanyPhone/>
  <CompanyFax/>
  <CompanyEmail/>
</CoverPage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3.xml><?xml version="1.0" encoding="utf-8"?>
<ds:datastoreItem xmlns:ds="http://schemas.openxmlformats.org/officeDocument/2006/customXml" ds:itemID="{583EFBF4-048D-434A-BFB5-6137FEF41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rapport.dotx</Template>
  <TotalTime>0</TotalTime>
  <Pages>2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intermédiaire</vt:lpstr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intermédiaire</dc:title>
  <dc:subject>Projet – Viewer GL40</dc:subject>
  <dc:creator/>
  <cp:keywords/>
  <dc:description/>
  <cp:lastModifiedBy/>
  <cp:revision>1</cp:revision>
  <dcterms:created xsi:type="dcterms:W3CDTF">2015-05-20T12:13:00Z</dcterms:created>
  <dcterms:modified xsi:type="dcterms:W3CDTF">2015-05-20T12:46:00Z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